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E686B9" w14:textId="77777777" w:rsidR="006F6E24" w:rsidRDefault="00883C45">
      <w:r>
        <w:rPr>
          <w:noProof/>
        </w:rPr>
        <w:drawing>
          <wp:inline distT="0" distB="0" distL="0" distR="0" wp14:editId="5D122DD8">
            <wp:extent cx="5943600" cy="27254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725446"/>
                    </a:xfrm>
                    <a:prstGeom prst="rect">
                      <a:avLst/>
                    </a:prstGeom>
                    <a:noFill/>
                    <a:ln w="9525">
                      <a:noFill/>
                      <a:miter lim="800000"/>
                      <a:headEnd/>
                      <a:tailEnd/>
                    </a:ln>
                  </pic:spPr>
                </pic:pic>
              </a:graphicData>
            </a:graphic>
          </wp:inline>
        </w:drawing>
      </w:r>
    </w:p>
    <w:p w14:paraId="34CB4791" w14:textId="77777777" w:rsidR="00883C45" w:rsidRDefault="00883C45">
      <w:r>
        <w:rPr>
          <w:noProof/>
        </w:rPr>
        <w:drawing>
          <wp:inline distT="0" distB="0" distL="0" distR="0" wp14:editId="1D759CD9">
            <wp:extent cx="5943600" cy="297556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2975566"/>
                    </a:xfrm>
                    <a:prstGeom prst="rect">
                      <a:avLst/>
                    </a:prstGeom>
                    <a:noFill/>
                    <a:ln w="9525">
                      <a:noFill/>
                      <a:miter lim="800000"/>
                      <a:headEnd/>
                      <a:tailEnd/>
                    </a:ln>
                  </pic:spPr>
                </pic:pic>
              </a:graphicData>
            </a:graphic>
          </wp:inline>
        </w:drawing>
      </w:r>
    </w:p>
    <w:p w14:paraId="75854FC7" w14:textId="77777777" w:rsidR="00883C45" w:rsidRDefault="00883C45">
      <w:r>
        <w:rPr>
          <w:noProof/>
        </w:rPr>
        <w:drawing>
          <wp:inline distT="0" distB="0" distL="0" distR="0" wp14:editId="440F0174">
            <wp:extent cx="5943600" cy="27083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708306"/>
                    </a:xfrm>
                    <a:prstGeom prst="rect">
                      <a:avLst/>
                    </a:prstGeom>
                    <a:noFill/>
                    <a:ln w="9525">
                      <a:noFill/>
                      <a:miter lim="800000"/>
                      <a:headEnd/>
                      <a:tailEnd/>
                    </a:ln>
                  </pic:spPr>
                </pic:pic>
              </a:graphicData>
            </a:graphic>
          </wp:inline>
        </w:drawing>
      </w:r>
    </w:p>
    <w:p w14:paraId="165277C9" w14:textId="77777777" w:rsidR="0062752A" w:rsidRDefault="0062752A"/>
    <w:p w14:paraId="74CA2279" w14:textId="77777777" w:rsidR="0062752A" w:rsidRPr="0062752A" w:rsidRDefault="0062752A" w:rsidP="0062752A">
      <w:pPr>
        <w:spacing w:after="0"/>
        <w:rPr>
          <w:b/>
        </w:rPr>
      </w:pPr>
      <w:r w:rsidRPr="0062752A">
        <w:rPr>
          <w:b/>
        </w:rPr>
        <w:t xml:space="preserve">For more information, email at: </w:t>
      </w:r>
    </w:p>
    <w:p w14:paraId="09996E9A" w14:textId="77777777" w:rsidR="0062752A" w:rsidRPr="0062752A" w:rsidRDefault="0062752A" w:rsidP="0062752A">
      <w:pPr>
        <w:spacing w:after="0"/>
        <w:rPr>
          <w:b/>
        </w:rPr>
      </w:pPr>
      <w:r w:rsidRPr="0062752A">
        <w:rPr>
          <w:b/>
        </w:rPr>
        <w:t>maxt@putittogether.net</w:t>
      </w:r>
    </w:p>
    <w:p w14:paraId="5E34BA1F" w14:textId="77777777" w:rsidR="0062752A" w:rsidRPr="0062752A" w:rsidRDefault="0062752A" w:rsidP="0062752A">
      <w:pPr>
        <w:spacing w:after="0"/>
        <w:rPr>
          <w:b/>
        </w:rPr>
      </w:pPr>
    </w:p>
    <w:p w14:paraId="27D52F99" w14:textId="77777777" w:rsidR="0062752A" w:rsidRPr="0062752A" w:rsidRDefault="0062752A" w:rsidP="0062752A">
      <w:pPr>
        <w:spacing w:after="0"/>
        <w:rPr>
          <w:b/>
        </w:rPr>
      </w:pPr>
      <w:r w:rsidRPr="0062752A">
        <w:rPr>
          <w:b/>
        </w:rPr>
        <w:t xml:space="preserve">Blog sites at: </w:t>
      </w:r>
    </w:p>
    <w:p w14:paraId="388FCF7B" w14:textId="77777777" w:rsidR="0062752A" w:rsidRPr="0062752A" w:rsidRDefault="0062752A" w:rsidP="0062752A">
      <w:pPr>
        <w:spacing w:after="0"/>
        <w:rPr>
          <w:b/>
        </w:rPr>
      </w:pPr>
      <w:r w:rsidRPr="0062752A">
        <w:rPr>
          <w:b/>
        </w:rPr>
        <w:t>1. http://max-pit.spaces.live.com</w:t>
      </w:r>
      <w:proofErr w:type="gramStart"/>
      <w:r w:rsidRPr="0062752A">
        <w:rPr>
          <w:b/>
        </w:rPr>
        <w:t>/  (</w:t>
      </w:r>
      <w:proofErr w:type="gramEnd"/>
      <w:r w:rsidRPr="0062752A">
        <w:rPr>
          <w:b/>
        </w:rPr>
        <w:t>new blog site coming soon)</w:t>
      </w:r>
    </w:p>
    <w:p w14:paraId="001785CB" w14:textId="77777777" w:rsidR="0062752A" w:rsidRPr="0062752A" w:rsidRDefault="0062752A" w:rsidP="0062752A">
      <w:pPr>
        <w:spacing w:after="0"/>
        <w:rPr>
          <w:b/>
        </w:rPr>
      </w:pPr>
      <w:r w:rsidRPr="0062752A">
        <w:rPr>
          <w:b/>
        </w:rPr>
        <w:t>http://www.flpsug.com/</w:t>
      </w:r>
    </w:p>
    <w:p w14:paraId="217463A3" w14:textId="77777777" w:rsidR="0062752A" w:rsidRPr="0062752A" w:rsidRDefault="0062752A" w:rsidP="0062752A">
      <w:pPr>
        <w:rPr>
          <w:b/>
        </w:rPr>
      </w:pPr>
    </w:p>
    <w:p w14:paraId="091F221C" w14:textId="77777777" w:rsidR="0062752A" w:rsidRPr="0062752A" w:rsidRDefault="0062752A" w:rsidP="0062752A">
      <w:pPr>
        <w:rPr>
          <w:b/>
        </w:rPr>
      </w:pPr>
      <w:r w:rsidRPr="0062752A">
        <w:rPr>
          <w:b/>
        </w:rPr>
        <w:t># DISCLAIMER:</w:t>
      </w:r>
    </w:p>
    <w:p w14:paraId="0A6C4EA3" w14:textId="77777777" w:rsidR="0062752A" w:rsidRPr="0062752A" w:rsidRDefault="0062752A" w:rsidP="0062752A">
      <w:pPr>
        <w:rPr>
          <w:b/>
        </w:rPr>
      </w:pPr>
      <w:proofErr w:type="gramStart"/>
      <w:r w:rsidRPr="0062752A">
        <w:rPr>
          <w:b/>
        </w:rPr>
        <w:t xml:space="preserve">© 2010 </w:t>
      </w:r>
      <w:proofErr w:type="spellStart"/>
      <w:r w:rsidRPr="0062752A">
        <w:rPr>
          <w:b/>
        </w:rPr>
        <w:t>PutItTogether</w:t>
      </w:r>
      <w:proofErr w:type="spellEnd"/>
      <w:r w:rsidRPr="0062752A">
        <w:rPr>
          <w:b/>
        </w:rPr>
        <w:t xml:space="preserve"> (in collaboration with Chad Miller SQLPSX and contributors).</w:t>
      </w:r>
      <w:proofErr w:type="gramEnd"/>
      <w:r w:rsidRPr="0062752A">
        <w:rPr>
          <w:b/>
        </w:rPr>
        <w:t xml:space="preserve"> All rights reserved. Demo/Sample scripts in this presentation are not supported under any Microsoft support program or service. The Demos &amp; sample scripts are provided AS IS without warranty of any kind. I (the presenter) disclaims all implied warranties including, without limitation, any implied warranties of merchantability or of fitness for a particular purpose. The entire risk arising out of the use or performance of the Demo/sample scripts and documentation remains with you. In no event shall I (the author), its authors, or anyone else involved in the creation, production, or delivery of the scripts be liable for any damages whatsoever (including, without limitation, damages for loss of business profits, business interruption, loss of business information, or other pecuniary loss) arising out of the use of or inability to use the Demo/sample scripts or documentation, even if I has been advised of the possibility of such damages. </w:t>
      </w:r>
    </w:p>
    <w:p w14:paraId="78117B1C" w14:textId="77777777" w:rsidR="0062752A" w:rsidRPr="0062752A" w:rsidRDefault="0062752A" w:rsidP="0062752A">
      <w:pPr>
        <w:spacing w:after="0"/>
        <w:rPr>
          <w:b/>
        </w:rPr>
      </w:pPr>
      <w:r w:rsidRPr="0062752A">
        <w:rPr>
          <w:b/>
        </w:rPr>
        <w:t>We are using the following solution:</w:t>
      </w:r>
    </w:p>
    <w:p w14:paraId="51ACCE57" w14:textId="77777777" w:rsidR="0062752A" w:rsidRPr="0062752A" w:rsidRDefault="0062752A" w:rsidP="0062752A">
      <w:pPr>
        <w:spacing w:after="0"/>
        <w:rPr>
          <w:b/>
        </w:rPr>
      </w:pPr>
      <w:r w:rsidRPr="0062752A">
        <w:rPr>
          <w:b/>
        </w:rPr>
        <w:t xml:space="preserve">© 2010 </w:t>
      </w:r>
      <w:proofErr w:type="spellStart"/>
      <w:r w:rsidRPr="0062752A">
        <w:rPr>
          <w:b/>
        </w:rPr>
        <w:t>Sapien</w:t>
      </w:r>
      <w:proofErr w:type="spellEnd"/>
      <w:r w:rsidRPr="0062752A">
        <w:rPr>
          <w:b/>
        </w:rPr>
        <w:t xml:space="preserve"> - </w:t>
      </w:r>
      <w:proofErr w:type="spellStart"/>
      <w:r w:rsidRPr="0062752A">
        <w:rPr>
          <w:b/>
        </w:rPr>
        <w:t>PrimalForms</w:t>
      </w:r>
      <w:proofErr w:type="spellEnd"/>
      <w:r w:rsidRPr="0062752A">
        <w:rPr>
          <w:b/>
        </w:rPr>
        <w:t xml:space="preserve"> 2009 - use to build this installer application.</w:t>
      </w:r>
    </w:p>
    <w:p w14:paraId="6D74D278" w14:textId="77777777" w:rsidR="0062752A" w:rsidRPr="0062752A" w:rsidRDefault="0062752A" w:rsidP="0062752A">
      <w:pPr>
        <w:spacing w:after="0"/>
        <w:rPr>
          <w:b/>
        </w:rPr>
      </w:pPr>
      <w:r w:rsidRPr="0062752A">
        <w:rPr>
          <w:b/>
        </w:rPr>
        <w:t xml:space="preserve">© 2010 </w:t>
      </w:r>
      <w:proofErr w:type="spellStart"/>
      <w:r w:rsidRPr="0062752A">
        <w:rPr>
          <w:b/>
        </w:rPr>
        <w:t>DotNetZip</w:t>
      </w:r>
      <w:proofErr w:type="spellEnd"/>
      <w:r w:rsidRPr="0062752A">
        <w:rPr>
          <w:b/>
        </w:rPr>
        <w:t xml:space="preserve"> - Zip and Unzip in C#, VB, any .NET language</w:t>
      </w:r>
    </w:p>
    <w:p w14:paraId="35BB30E4" w14:textId="77777777" w:rsidR="0062752A" w:rsidRPr="0062752A" w:rsidRDefault="0062752A" w:rsidP="0062752A">
      <w:pPr>
        <w:spacing w:after="0"/>
        <w:rPr>
          <w:b/>
        </w:rPr>
      </w:pPr>
      <w:proofErr w:type="spellStart"/>
      <w:r w:rsidRPr="0062752A">
        <w:rPr>
          <w:b/>
        </w:rPr>
        <w:t>DotNetZip</w:t>
      </w:r>
      <w:proofErr w:type="spellEnd"/>
      <w:r w:rsidRPr="0062752A">
        <w:rPr>
          <w:b/>
        </w:rPr>
        <w:t xml:space="preserve"> is an easy-to-use, FAST, FREE class library and toolset for manipulating zip files or folders. </w:t>
      </w:r>
    </w:p>
    <w:p w14:paraId="694F78DC" w14:textId="77777777" w:rsidR="0062752A" w:rsidRPr="0062752A" w:rsidRDefault="0062752A" w:rsidP="0062752A">
      <w:pPr>
        <w:spacing w:after="0"/>
        <w:rPr>
          <w:b/>
        </w:rPr>
      </w:pPr>
      <w:r w:rsidRPr="0062752A">
        <w:rPr>
          <w:b/>
        </w:rPr>
        <w:t xml:space="preserve">Zip and Unzip is easy: with </w:t>
      </w:r>
      <w:proofErr w:type="spellStart"/>
      <w:r w:rsidRPr="0062752A">
        <w:rPr>
          <w:b/>
        </w:rPr>
        <w:t>DotNetZip</w:t>
      </w:r>
      <w:proofErr w:type="spellEnd"/>
      <w:r w:rsidRPr="0062752A">
        <w:rPr>
          <w:b/>
        </w:rPr>
        <w:t xml:space="preserve">, .NET applications written in VB, C# - any .NET language - can easily create, read, extract, or update zip files. </w:t>
      </w:r>
      <w:proofErr w:type="gramStart"/>
      <w:r w:rsidRPr="0062752A">
        <w:rPr>
          <w:b/>
        </w:rPr>
        <w:t>For Mono or MS .NET.</w:t>
      </w:r>
      <w:proofErr w:type="gramEnd"/>
    </w:p>
    <w:p w14:paraId="28DC8E8D" w14:textId="77777777" w:rsidR="0062752A" w:rsidRDefault="0062752A" w:rsidP="0062752A">
      <w:pPr>
        <w:rPr>
          <w:b/>
        </w:rPr>
      </w:pPr>
    </w:p>
    <w:p w14:paraId="30559004" w14:textId="77777777" w:rsidR="0062752A" w:rsidRDefault="0062752A" w:rsidP="0062752A">
      <w:pPr>
        <w:rPr>
          <w:b/>
        </w:rPr>
      </w:pPr>
    </w:p>
    <w:p w14:paraId="5D82A64B" w14:textId="77777777" w:rsidR="0062752A" w:rsidRDefault="0062752A" w:rsidP="0062752A">
      <w:pPr>
        <w:rPr>
          <w:b/>
        </w:rPr>
      </w:pPr>
    </w:p>
    <w:p w14:paraId="783277F7" w14:textId="77777777" w:rsidR="0062752A" w:rsidRDefault="0062752A" w:rsidP="0062752A">
      <w:pPr>
        <w:rPr>
          <w:b/>
        </w:rPr>
      </w:pPr>
    </w:p>
    <w:p w14:paraId="43312E13" w14:textId="77777777" w:rsidR="0062752A" w:rsidRDefault="0062752A" w:rsidP="0062752A">
      <w:pPr>
        <w:rPr>
          <w:b/>
        </w:rPr>
      </w:pPr>
    </w:p>
    <w:p w14:paraId="50C165BE" w14:textId="77777777" w:rsidR="0062752A" w:rsidRDefault="0062752A" w:rsidP="0062752A">
      <w:pPr>
        <w:rPr>
          <w:b/>
        </w:rPr>
      </w:pPr>
    </w:p>
    <w:p w14:paraId="266917DF" w14:textId="77777777" w:rsidR="0062752A" w:rsidRDefault="0062752A" w:rsidP="0062752A">
      <w:pPr>
        <w:rPr>
          <w:b/>
        </w:rPr>
      </w:pPr>
    </w:p>
    <w:p w14:paraId="28C5846E" w14:textId="77777777" w:rsidR="0062752A" w:rsidRDefault="0062752A" w:rsidP="0062752A">
      <w:pPr>
        <w:rPr>
          <w:b/>
        </w:rPr>
      </w:pPr>
    </w:p>
    <w:p w14:paraId="3C762F33" w14:textId="77777777" w:rsidR="0062752A" w:rsidRDefault="0062752A" w:rsidP="0062752A">
      <w:pPr>
        <w:rPr>
          <w:b/>
        </w:rPr>
      </w:pPr>
    </w:p>
    <w:p w14:paraId="1CFD9D0F" w14:textId="77777777" w:rsidR="0062752A" w:rsidRDefault="0062752A" w:rsidP="0062752A">
      <w:pPr>
        <w:rPr>
          <w:b/>
        </w:rPr>
      </w:pPr>
    </w:p>
    <w:p w14:paraId="487F00A5" w14:textId="77777777" w:rsidR="0062752A" w:rsidRDefault="0062752A" w:rsidP="0062752A">
      <w:pPr>
        <w:jc w:val="center"/>
        <w:rPr>
          <w:b/>
        </w:rPr>
      </w:pPr>
      <w:r>
        <w:rPr>
          <w:b/>
        </w:rPr>
        <w:lastRenderedPageBreak/>
        <w:t>INSTALLER – CHANGE LOG</w:t>
      </w:r>
    </w:p>
    <w:p w14:paraId="7A8F6F3B" w14:textId="77777777" w:rsidR="007D3CAA" w:rsidRPr="007D3CAA" w:rsidRDefault="007D3CAA" w:rsidP="007D3CAA">
      <w:pPr>
        <w:spacing w:after="0"/>
        <w:rPr>
          <w:b/>
        </w:rPr>
      </w:pPr>
      <w:r w:rsidRPr="007D3CAA">
        <w:rPr>
          <w:b/>
        </w:rPr>
        <w:t>Change log - 10.0 - 05/15/2010 - Max Trinidad</w:t>
      </w:r>
    </w:p>
    <w:p w14:paraId="6BAB1774" w14:textId="1CBCE3B4" w:rsidR="007D3CAA" w:rsidRPr="007D3CAA" w:rsidRDefault="007D3CAA" w:rsidP="007D3CAA">
      <w:pPr>
        <w:spacing w:after="0"/>
        <w:rPr>
          <w:b/>
        </w:rPr>
      </w:pPr>
      <w:r w:rsidRPr="007D3CAA">
        <w:rPr>
          <w:b/>
        </w:rPr>
        <w:t>1. Add logic to load the</w:t>
      </w:r>
      <w:r>
        <w:rPr>
          <w:b/>
        </w:rPr>
        <w:t xml:space="preserve"> </w:t>
      </w:r>
      <w:bookmarkStart w:id="0" w:name="_GoBack"/>
      <w:bookmarkEnd w:id="0"/>
      <w:r w:rsidRPr="007D3CAA">
        <w:rPr>
          <w:b/>
        </w:rPr>
        <w:t>ISE modules and Oracle modules too.</w:t>
      </w:r>
    </w:p>
    <w:p w14:paraId="1DAFA212" w14:textId="77777777" w:rsidR="007D3CAA" w:rsidRPr="007D3CAA" w:rsidRDefault="007D3CAA" w:rsidP="007D3CAA">
      <w:pPr>
        <w:spacing w:after="0"/>
        <w:rPr>
          <w:b/>
        </w:rPr>
      </w:pPr>
    </w:p>
    <w:p w14:paraId="0C859D6D" w14:textId="77777777" w:rsidR="00BB0515" w:rsidRPr="00BB0515" w:rsidRDefault="00BB0515" w:rsidP="00BB0515">
      <w:pPr>
        <w:spacing w:after="0"/>
        <w:rPr>
          <w:b/>
        </w:rPr>
      </w:pPr>
      <w:r w:rsidRPr="00BB0515">
        <w:rPr>
          <w:b/>
        </w:rPr>
        <w:t>Change log - 0.9 - 05/15/2010 - Max Trinidad</w:t>
      </w:r>
    </w:p>
    <w:p w14:paraId="6C11A75C" w14:textId="605039BF" w:rsidR="00BB0515" w:rsidRDefault="00BB0515" w:rsidP="00BB0515">
      <w:pPr>
        <w:spacing w:after="0"/>
        <w:rPr>
          <w:b/>
        </w:rPr>
      </w:pPr>
      <w:r w:rsidRPr="00BB0515">
        <w:rPr>
          <w:b/>
        </w:rPr>
        <w:t xml:space="preserve">1. Add missing variable to properly construct the </w:t>
      </w:r>
      <w:proofErr w:type="spellStart"/>
      <w:r w:rsidRPr="00BB0515">
        <w:rPr>
          <w:b/>
        </w:rPr>
        <w:t>PSModulePath</w:t>
      </w:r>
      <w:proofErr w:type="spellEnd"/>
      <w:r w:rsidRPr="00BB0515">
        <w:rPr>
          <w:b/>
        </w:rPr>
        <w:t xml:space="preserve"> map to modules folders.</w:t>
      </w:r>
    </w:p>
    <w:p w14:paraId="7C4E778B" w14:textId="77777777" w:rsidR="00BB0515" w:rsidRDefault="00BB0515" w:rsidP="00733DA3">
      <w:pPr>
        <w:spacing w:after="0"/>
        <w:rPr>
          <w:b/>
        </w:rPr>
      </w:pPr>
    </w:p>
    <w:p w14:paraId="3F2EF7B5" w14:textId="77777777" w:rsidR="00733DA3" w:rsidRPr="00733DA3" w:rsidRDefault="00733DA3" w:rsidP="00733DA3">
      <w:pPr>
        <w:spacing w:after="0"/>
        <w:rPr>
          <w:b/>
        </w:rPr>
      </w:pPr>
      <w:r w:rsidRPr="00733DA3">
        <w:rPr>
          <w:b/>
        </w:rPr>
        <w:t>Change log - 0.8 - 05/11/2010 - Max Trinidad</w:t>
      </w:r>
    </w:p>
    <w:p w14:paraId="07E1A862" w14:textId="77777777" w:rsidR="00733DA3" w:rsidRPr="00733DA3" w:rsidRDefault="00733DA3" w:rsidP="00733DA3">
      <w:pPr>
        <w:spacing w:after="0"/>
        <w:rPr>
          <w:b/>
        </w:rPr>
      </w:pPr>
      <w:r w:rsidRPr="00733DA3">
        <w:rPr>
          <w:b/>
        </w:rPr>
        <w:t>1. Commented out the module path to SQLPSX\Modules to go to modules by default.</w:t>
      </w:r>
    </w:p>
    <w:p w14:paraId="770571F8" w14:textId="77777777" w:rsidR="00733DA3" w:rsidRPr="00733DA3" w:rsidRDefault="00733DA3" w:rsidP="00733DA3">
      <w:pPr>
        <w:spacing w:after="0"/>
        <w:rPr>
          <w:b/>
        </w:rPr>
      </w:pPr>
      <w:r w:rsidRPr="00733DA3">
        <w:rPr>
          <w:b/>
        </w:rPr>
        <w:t>2. Included the new SQLPSX.2.2.1.zip file containing the new folder structure.</w:t>
      </w:r>
    </w:p>
    <w:p w14:paraId="26F2240B" w14:textId="77777777" w:rsidR="00733DA3" w:rsidRPr="00DF3548" w:rsidRDefault="00733DA3" w:rsidP="00733DA3">
      <w:pPr>
        <w:spacing w:after="0"/>
        <w:rPr>
          <w:b/>
        </w:rPr>
      </w:pPr>
      <w:r w:rsidRPr="00733DA3">
        <w:rPr>
          <w:b/>
        </w:rPr>
        <w:t>3. Recompile and test installer.</w:t>
      </w:r>
    </w:p>
    <w:p w14:paraId="59F42B73" w14:textId="77777777" w:rsidR="00733DA3" w:rsidRDefault="00733DA3" w:rsidP="00733DA3">
      <w:pPr>
        <w:spacing w:after="0"/>
        <w:rPr>
          <w:b/>
        </w:rPr>
      </w:pPr>
    </w:p>
    <w:p w14:paraId="11DBCCDD" w14:textId="77777777" w:rsidR="00733DA3" w:rsidRPr="00000475" w:rsidRDefault="00733DA3" w:rsidP="00733DA3">
      <w:pPr>
        <w:spacing w:after="0"/>
        <w:rPr>
          <w:b/>
        </w:rPr>
      </w:pPr>
      <w:r w:rsidRPr="00000475">
        <w:rPr>
          <w:b/>
        </w:rPr>
        <w:t>Change log - 0.7 - 05/10/2010 17:20 - Max Trinidad</w:t>
      </w:r>
    </w:p>
    <w:p w14:paraId="0C757A26" w14:textId="384EF195" w:rsidR="00733DA3" w:rsidRDefault="00733DA3" w:rsidP="00733DA3">
      <w:pPr>
        <w:rPr>
          <w:b/>
        </w:rPr>
      </w:pPr>
      <w:r w:rsidRPr="00000475">
        <w:rPr>
          <w:b/>
        </w:rPr>
        <w:t>1. Found bug missing path to Windows\system32 PowerShell modules.</w:t>
      </w:r>
    </w:p>
    <w:p w14:paraId="00C7E882" w14:textId="77777777" w:rsidR="00733DA3" w:rsidRDefault="00733DA3" w:rsidP="00733DA3">
      <w:pPr>
        <w:spacing w:after="0"/>
        <w:rPr>
          <w:b/>
        </w:rPr>
      </w:pPr>
      <w:r>
        <w:rPr>
          <w:b/>
        </w:rPr>
        <w:t>Change log – 0.6 – 05/7-8/2010 14</w:t>
      </w:r>
      <w:proofErr w:type="gramStart"/>
      <w:r>
        <w:rPr>
          <w:b/>
        </w:rPr>
        <w:t>;33</w:t>
      </w:r>
      <w:proofErr w:type="gramEnd"/>
      <w:r>
        <w:rPr>
          <w:b/>
        </w:rPr>
        <w:t xml:space="preserve"> – Max Trinidad</w:t>
      </w:r>
    </w:p>
    <w:p w14:paraId="102F7BA7" w14:textId="77777777" w:rsidR="00733DA3" w:rsidRDefault="00733DA3" w:rsidP="00733DA3">
      <w:pPr>
        <w:spacing w:after="0"/>
        <w:rPr>
          <w:b/>
        </w:rPr>
      </w:pPr>
      <w:r>
        <w:rPr>
          <w:b/>
        </w:rPr>
        <w:t>1 Change import to load SQLPSX.psm1</w:t>
      </w:r>
    </w:p>
    <w:p w14:paraId="08A76088" w14:textId="77777777" w:rsidR="00733DA3" w:rsidRPr="00AF5983" w:rsidRDefault="00733DA3" w:rsidP="00733DA3">
      <w:pPr>
        <w:spacing w:after="0"/>
        <w:rPr>
          <w:b/>
        </w:rPr>
      </w:pPr>
      <w:r>
        <w:rPr>
          <w:b/>
        </w:rPr>
        <w:t>2 Change commented line to properly run the SQLPSX.psm1.</w:t>
      </w:r>
    </w:p>
    <w:p w14:paraId="4796BCEA" w14:textId="77777777" w:rsidR="00733DA3" w:rsidRDefault="00733DA3" w:rsidP="00733DA3">
      <w:pPr>
        <w:rPr>
          <w:b/>
        </w:rPr>
      </w:pPr>
    </w:p>
    <w:p w14:paraId="2137FD19" w14:textId="77777777" w:rsidR="00733DA3" w:rsidRPr="00AF5983" w:rsidRDefault="00733DA3" w:rsidP="00733DA3">
      <w:pPr>
        <w:spacing w:after="0"/>
        <w:rPr>
          <w:b/>
        </w:rPr>
      </w:pPr>
      <w:r w:rsidRPr="00AF5983">
        <w:rPr>
          <w:b/>
        </w:rPr>
        <w:t>Change log - 0.5 - 04/05/2010, 21:45 - Max Trinidad/Bernd</w:t>
      </w:r>
    </w:p>
    <w:p w14:paraId="7BF55E40" w14:textId="77777777" w:rsidR="00733DA3" w:rsidRPr="00AF5983" w:rsidRDefault="00733DA3" w:rsidP="00733DA3">
      <w:pPr>
        <w:spacing w:after="0"/>
        <w:rPr>
          <w:b/>
        </w:rPr>
      </w:pPr>
      <w:r w:rsidRPr="00AF5983">
        <w:rPr>
          <w:b/>
        </w:rPr>
        <w:t xml:space="preserve">1. Add changes to </w:t>
      </w:r>
      <w:proofErr w:type="spellStart"/>
      <w:r w:rsidRPr="00AF5983">
        <w:rPr>
          <w:b/>
        </w:rPr>
        <w:t>ps</w:t>
      </w:r>
      <w:proofErr w:type="spellEnd"/>
      <w:r w:rsidRPr="00AF5983">
        <w:rPr>
          <w:b/>
        </w:rPr>
        <w:t xml:space="preserve"> script modules path in the "SQLPSX_LoadModules.ps1"</w:t>
      </w:r>
    </w:p>
    <w:p w14:paraId="0F2DC9F8" w14:textId="77777777" w:rsidR="00733DA3" w:rsidRDefault="00733DA3" w:rsidP="00733DA3">
      <w:pPr>
        <w:spacing w:after="0"/>
        <w:rPr>
          <w:b/>
        </w:rPr>
      </w:pPr>
      <w:r w:rsidRPr="00AF5983">
        <w:rPr>
          <w:b/>
        </w:rPr>
        <w:t>2. Also, incorporate suggested changes by Bernd to automate the commented line to execute "SQLPSX_LoadModules.ps1"</w:t>
      </w:r>
      <w:r>
        <w:rPr>
          <w:b/>
        </w:rPr>
        <w:t xml:space="preserve"> </w:t>
      </w:r>
      <w:r w:rsidRPr="00AF5983">
        <w:rPr>
          <w:b/>
        </w:rPr>
        <w:t xml:space="preserve">for </w:t>
      </w:r>
      <w:proofErr w:type="gramStart"/>
      <w:r w:rsidRPr="00AF5983">
        <w:rPr>
          <w:b/>
        </w:rPr>
        <w:t>either Windows and</w:t>
      </w:r>
      <w:proofErr w:type="gramEnd"/>
      <w:r w:rsidRPr="00AF5983">
        <w:rPr>
          <w:b/>
        </w:rPr>
        <w:t xml:space="preserve"> User profile.</w:t>
      </w:r>
    </w:p>
    <w:p w14:paraId="7B7060A1" w14:textId="77777777" w:rsidR="00733DA3" w:rsidRDefault="00733DA3" w:rsidP="00733DA3">
      <w:pPr>
        <w:rPr>
          <w:b/>
        </w:rPr>
      </w:pPr>
    </w:p>
    <w:p w14:paraId="02A4DD83" w14:textId="77777777" w:rsidR="00733DA3" w:rsidRPr="00AF5983" w:rsidRDefault="00733DA3" w:rsidP="00733DA3">
      <w:pPr>
        <w:spacing w:after="0"/>
        <w:rPr>
          <w:b/>
        </w:rPr>
      </w:pPr>
      <w:r w:rsidRPr="00AF5983">
        <w:rPr>
          <w:b/>
        </w:rPr>
        <w:t>Change log - 0.5 - 04/05/2010, 21:45 - Max Trinidad/Bernd</w:t>
      </w:r>
    </w:p>
    <w:p w14:paraId="09D2A82F" w14:textId="77777777" w:rsidR="00733DA3" w:rsidRPr="00AF5983" w:rsidRDefault="00733DA3" w:rsidP="00733DA3">
      <w:pPr>
        <w:spacing w:after="0"/>
        <w:rPr>
          <w:b/>
        </w:rPr>
      </w:pPr>
      <w:r w:rsidRPr="00AF5983">
        <w:rPr>
          <w:b/>
        </w:rPr>
        <w:t xml:space="preserve">1. Add changes to </w:t>
      </w:r>
      <w:proofErr w:type="spellStart"/>
      <w:r w:rsidRPr="00AF5983">
        <w:rPr>
          <w:b/>
        </w:rPr>
        <w:t>ps</w:t>
      </w:r>
      <w:proofErr w:type="spellEnd"/>
      <w:r w:rsidRPr="00AF5983">
        <w:rPr>
          <w:b/>
        </w:rPr>
        <w:t xml:space="preserve"> script modules path in the "SQLPSX_LoadModules.ps1"</w:t>
      </w:r>
    </w:p>
    <w:p w14:paraId="718AD263" w14:textId="77777777" w:rsidR="00733DA3" w:rsidRDefault="00733DA3" w:rsidP="00733DA3">
      <w:pPr>
        <w:spacing w:after="0"/>
        <w:rPr>
          <w:b/>
        </w:rPr>
      </w:pPr>
      <w:r w:rsidRPr="00AF5983">
        <w:rPr>
          <w:b/>
        </w:rPr>
        <w:t>2. Also, incorporate suggested changes by Bernd to automate the commented line to execute "SQLPSX_LoadModules.ps1"</w:t>
      </w:r>
      <w:r>
        <w:rPr>
          <w:b/>
        </w:rPr>
        <w:t xml:space="preserve"> </w:t>
      </w:r>
      <w:r w:rsidRPr="00AF5983">
        <w:rPr>
          <w:b/>
        </w:rPr>
        <w:t xml:space="preserve">for </w:t>
      </w:r>
      <w:proofErr w:type="gramStart"/>
      <w:r w:rsidRPr="00AF5983">
        <w:rPr>
          <w:b/>
        </w:rPr>
        <w:t>either Windows and</w:t>
      </w:r>
      <w:proofErr w:type="gramEnd"/>
      <w:r w:rsidRPr="00AF5983">
        <w:rPr>
          <w:b/>
        </w:rPr>
        <w:t xml:space="preserve"> User profile.</w:t>
      </w:r>
    </w:p>
    <w:p w14:paraId="6AA9E75D" w14:textId="77777777" w:rsidR="00733DA3" w:rsidRDefault="00733DA3" w:rsidP="00733DA3">
      <w:pPr>
        <w:rPr>
          <w:b/>
        </w:rPr>
      </w:pPr>
    </w:p>
    <w:p w14:paraId="66FCE448" w14:textId="77777777" w:rsidR="00733DA3" w:rsidRPr="00AF5983" w:rsidRDefault="00733DA3" w:rsidP="00733DA3">
      <w:pPr>
        <w:spacing w:after="0"/>
        <w:rPr>
          <w:b/>
        </w:rPr>
      </w:pPr>
      <w:r w:rsidRPr="00AF5983">
        <w:rPr>
          <w:b/>
        </w:rPr>
        <w:t>Change log - 0.4 - 04/04/2010, 10:04 - Max Trinidad</w:t>
      </w:r>
    </w:p>
    <w:p w14:paraId="0ECE9EF6" w14:textId="77777777" w:rsidR="00733DA3" w:rsidRPr="00AF5983" w:rsidRDefault="00733DA3" w:rsidP="00733DA3">
      <w:pPr>
        <w:spacing w:after="0"/>
        <w:rPr>
          <w:b/>
        </w:rPr>
      </w:pPr>
      <w:proofErr w:type="gramStart"/>
      <w:r w:rsidRPr="00AF5983">
        <w:rPr>
          <w:b/>
        </w:rPr>
        <w:t>1.Changes</w:t>
      </w:r>
      <w:proofErr w:type="gramEnd"/>
      <w:r w:rsidRPr="00AF5983">
        <w:rPr>
          <w:b/>
        </w:rPr>
        <w:t xml:space="preserve"> to </w:t>
      </w:r>
      <w:proofErr w:type="spellStart"/>
      <w:r w:rsidRPr="00AF5983">
        <w:rPr>
          <w:b/>
        </w:rPr>
        <w:t>accomodate</w:t>
      </w:r>
      <w:proofErr w:type="spellEnd"/>
      <w:r w:rsidRPr="00AF5983">
        <w:rPr>
          <w:b/>
        </w:rPr>
        <w:t xml:space="preserve"> modules folders structure.</w:t>
      </w:r>
    </w:p>
    <w:p w14:paraId="27B50010" w14:textId="77777777" w:rsidR="00733DA3" w:rsidRPr="00AF5983" w:rsidRDefault="00733DA3" w:rsidP="00733DA3">
      <w:pPr>
        <w:spacing w:after="0"/>
        <w:rPr>
          <w:b/>
        </w:rPr>
      </w:pPr>
      <w:proofErr w:type="gramStart"/>
      <w:r w:rsidRPr="00AF5983">
        <w:rPr>
          <w:b/>
        </w:rPr>
        <w:t>2.Change</w:t>
      </w:r>
      <w:proofErr w:type="gramEnd"/>
      <w:r w:rsidRPr="00AF5983">
        <w:rPr>
          <w:b/>
        </w:rPr>
        <w:t xml:space="preserve"> to the "SQLPSX_LoadModules.ps1" to properly look for the </w:t>
      </w:r>
      <w:proofErr w:type="spellStart"/>
      <w:r w:rsidRPr="00AF5983">
        <w:rPr>
          <w:b/>
        </w:rPr>
        <w:t>PSModule</w:t>
      </w:r>
      <w:proofErr w:type="spellEnd"/>
      <w:r w:rsidRPr="00AF5983">
        <w:rPr>
          <w:b/>
        </w:rPr>
        <w:t xml:space="preserve"> path.</w:t>
      </w:r>
    </w:p>
    <w:p w14:paraId="65D01E3B" w14:textId="77777777" w:rsidR="00733DA3" w:rsidRPr="00AF5983" w:rsidRDefault="00733DA3" w:rsidP="00733DA3">
      <w:pPr>
        <w:spacing w:after="0"/>
        <w:rPr>
          <w:b/>
        </w:rPr>
      </w:pPr>
      <w:proofErr w:type="gramStart"/>
      <w:r w:rsidRPr="00AF5983">
        <w:rPr>
          <w:b/>
        </w:rPr>
        <w:t>3.Rename</w:t>
      </w:r>
      <w:proofErr w:type="gramEnd"/>
      <w:r w:rsidRPr="00AF5983">
        <w:rPr>
          <w:b/>
        </w:rPr>
        <w:t xml:space="preserve"> the "Simple SQLPSX Installer steps.docx" to "Readme SQLPSX Installer.docx".</w:t>
      </w:r>
    </w:p>
    <w:p w14:paraId="325D71AB" w14:textId="77777777" w:rsidR="00733DA3" w:rsidRDefault="00733DA3" w:rsidP="00733DA3">
      <w:pPr>
        <w:rPr>
          <w:b/>
        </w:rPr>
      </w:pPr>
    </w:p>
    <w:p w14:paraId="0485603B" w14:textId="77777777" w:rsidR="00733DA3" w:rsidRDefault="00733DA3" w:rsidP="00733DA3">
      <w:pPr>
        <w:spacing w:after="0"/>
        <w:rPr>
          <w:b/>
        </w:rPr>
      </w:pPr>
      <w:r>
        <w:rPr>
          <w:b/>
        </w:rPr>
        <w:t>Changes log – 0.3 – 03/31/2010, 2143 – Max Trinidad</w:t>
      </w:r>
    </w:p>
    <w:p w14:paraId="0BC97AF3" w14:textId="77777777" w:rsidR="00733DA3" w:rsidRDefault="00733DA3" w:rsidP="00733DA3">
      <w:pPr>
        <w:spacing w:after="0"/>
        <w:rPr>
          <w:b/>
        </w:rPr>
      </w:pPr>
      <w:proofErr w:type="gramStart"/>
      <w:r>
        <w:rPr>
          <w:b/>
        </w:rPr>
        <w:t>1.Change</w:t>
      </w:r>
      <w:proofErr w:type="gramEnd"/>
      <w:r>
        <w:rPr>
          <w:b/>
        </w:rPr>
        <w:t xml:space="preserve"> the module location to match for User and Windows Profile.</w:t>
      </w:r>
    </w:p>
    <w:p w14:paraId="4B7E62A4" w14:textId="77777777" w:rsidR="00733DA3" w:rsidRDefault="00733DA3" w:rsidP="00733DA3">
      <w:pPr>
        <w:spacing w:after="0"/>
        <w:rPr>
          <w:b/>
        </w:rPr>
      </w:pPr>
      <w:proofErr w:type="gramStart"/>
      <w:r>
        <w:rPr>
          <w:b/>
        </w:rPr>
        <w:t>2.Update</w:t>
      </w:r>
      <w:proofErr w:type="gramEnd"/>
      <w:r>
        <w:rPr>
          <w:b/>
        </w:rPr>
        <w:t xml:space="preserve"> Installer instructions word document.</w:t>
      </w:r>
    </w:p>
    <w:p w14:paraId="6D202055" w14:textId="77777777" w:rsidR="00733DA3" w:rsidRDefault="00733DA3" w:rsidP="00733DA3">
      <w:pPr>
        <w:rPr>
          <w:b/>
        </w:rPr>
      </w:pPr>
    </w:p>
    <w:p w14:paraId="0A30F8B2" w14:textId="77777777" w:rsidR="00733DA3" w:rsidRPr="0062752A" w:rsidRDefault="00733DA3" w:rsidP="00733DA3">
      <w:pPr>
        <w:spacing w:after="0"/>
        <w:rPr>
          <w:b/>
        </w:rPr>
      </w:pPr>
      <w:r w:rsidRPr="0062752A">
        <w:rPr>
          <w:b/>
        </w:rPr>
        <w:t>Changes log - 0.2 - 03/24/2010, 0922 - Max Trinidad</w:t>
      </w:r>
    </w:p>
    <w:p w14:paraId="13C16A0E" w14:textId="77777777" w:rsidR="00733DA3" w:rsidRDefault="00733DA3" w:rsidP="00733DA3">
      <w:pPr>
        <w:spacing w:after="0"/>
        <w:rPr>
          <w:b/>
        </w:rPr>
      </w:pPr>
      <w:r w:rsidRPr="0062752A">
        <w:rPr>
          <w:b/>
        </w:rPr>
        <w:t xml:space="preserve">1. I </w:t>
      </w:r>
      <w:proofErr w:type="spellStart"/>
      <w:r w:rsidRPr="0062752A">
        <w:rPr>
          <w:b/>
        </w:rPr>
        <w:t>PSscript</w:t>
      </w:r>
      <w:proofErr w:type="spellEnd"/>
      <w:r w:rsidRPr="0062752A">
        <w:rPr>
          <w:b/>
        </w:rPr>
        <w:t xml:space="preserve"> - "SQLPSX_LoadModules.ps1", added new modules to be loaded: </w:t>
      </w:r>
      <w:proofErr w:type="spellStart"/>
      <w:r w:rsidRPr="0062752A">
        <w:rPr>
          <w:b/>
        </w:rPr>
        <w:t>adolib</w:t>
      </w:r>
      <w:proofErr w:type="gramStart"/>
      <w:r w:rsidRPr="0062752A">
        <w:rPr>
          <w:b/>
        </w:rPr>
        <w:t>,SQLmaint</w:t>
      </w:r>
      <w:proofErr w:type="spellEnd"/>
      <w:proofErr w:type="gramEnd"/>
      <w:r w:rsidRPr="0062752A">
        <w:rPr>
          <w:b/>
        </w:rPr>
        <w:t xml:space="preserve">, &amp; </w:t>
      </w:r>
      <w:proofErr w:type="spellStart"/>
      <w:r w:rsidRPr="0062752A">
        <w:rPr>
          <w:b/>
        </w:rPr>
        <w:t>SQLIse</w:t>
      </w:r>
      <w:proofErr w:type="spellEnd"/>
      <w:r w:rsidRPr="0062752A">
        <w:rPr>
          <w:b/>
        </w:rPr>
        <w:t>.</w:t>
      </w:r>
    </w:p>
    <w:p w14:paraId="57B4690D" w14:textId="77777777" w:rsidR="00733DA3" w:rsidRDefault="00733DA3" w:rsidP="00733DA3">
      <w:pPr>
        <w:rPr>
          <w:b/>
        </w:rPr>
      </w:pPr>
    </w:p>
    <w:p w14:paraId="2EC20D5F" w14:textId="77777777" w:rsidR="00733DA3" w:rsidRPr="0062752A" w:rsidRDefault="00733DA3" w:rsidP="00733DA3">
      <w:pPr>
        <w:spacing w:after="0"/>
        <w:rPr>
          <w:b/>
        </w:rPr>
      </w:pPr>
      <w:r w:rsidRPr="0062752A">
        <w:rPr>
          <w:b/>
        </w:rPr>
        <w:t>Changes log - 0.1 - 03/18/2010, 1734 - Max Trinidad</w:t>
      </w:r>
    </w:p>
    <w:p w14:paraId="6587CAB4" w14:textId="77777777" w:rsidR="00733DA3" w:rsidRPr="0062752A" w:rsidRDefault="00733DA3" w:rsidP="00733DA3">
      <w:pPr>
        <w:spacing w:after="0"/>
        <w:rPr>
          <w:b/>
        </w:rPr>
      </w:pPr>
      <w:r w:rsidRPr="0062752A">
        <w:rPr>
          <w:b/>
        </w:rPr>
        <w:t>1. Add the "Close" Button.</w:t>
      </w:r>
    </w:p>
    <w:p w14:paraId="25784963" w14:textId="77777777" w:rsidR="00733DA3" w:rsidRPr="0062752A" w:rsidRDefault="00733DA3" w:rsidP="00733DA3">
      <w:pPr>
        <w:spacing w:after="0"/>
        <w:rPr>
          <w:b/>
        </w:rPr>
      </w:pPr>
      <w:r w:rsidRPr="0062752A">
        <w:rPr>
          <w:b/>
        </w:rPr>
        <w:t>2. Rename SQLPSX folder from "</w:t>
      </w:r>
      <w:proofErr w:type="gramStart"/>
      <w:r w:rsidRPr="0062752A">
        <w:rPr>
          <w:b/>
        </w:rPr>
        <w:t>..</w:t>
      </w:r>
      <w:proofErr w:type="gramEnd"/>
      <w:r w:rsidRPr="0062752A">
        <w:rPr>
          <w:b/>
        </w:rPr>
        <w:t>\Module\SQLPSX_V2" to "</w:t>
      </w:r>
      <w:proofErr w:type="gramStart"/>
      <w:r w:rsidRPr="0062752A">
        <w:rPr>
          <w:b/>
        </w:rPr>
        <w:t>..</w:t>
      </w:r>
      <w:proofErr w:type="gramEnd"/>
      <w:r w:rsidRPr="0062752A">
        <w:rPr>
          <w:b/>
        </w:rPr>
        <w:t>\Module\SQLPSX".</w:t>
      </w:r>
    </w:p>
    <w:p w14:paraId="12A42752" w14:textId="77777777" w:rsidR="00733DA3" w:rsidRPr="0062752A" w:rsidRDefault="00733DA3" w:rsidP="00733DA3">
      <w:pPr>
        <w:spacing w:after="0"/>
        <w:rPr>
          <w:b/>
        </w:rPr>
      </w:pPr>
      <w:r w:rsidRPr="0062752A">
        <w:rPr>
          <w:b/>
        </w:rPr>
        <w:t>3. Create a single installer, its 32 bit but should install OK on 64bit machines.</w:t>
      </w:r>
    </w:p>
    <w:p w14:paraId="3E852BC9" w14:textId="77777777" w:rsidR="00733DA3" w:rsidRPr="0062752A" w:rsidRDefault="00733DA3" w:rsidP="00733DA3">
      <w:pPr>
        <w:spacing w:after="0"/>
        <w:rPr>
          <w:b/>
        </w:rPr>
      </w:pPr>
      <w:r w:rsidRPr="0062752A">
        <w:rPr>
          <w:b/>
        </w:rPr>
        <w:t xml:space="preserve">4. Delete both SQLPSX_Install32 and 64 </w:t>
      </w:r>
      <w:proofErr w:type="spellStart"/>
      <w:r w:rsidRPr="0062752A">
        <w:rPr>
          <w:b/>
        </w:rPr>
        <w:t>exe's</w:t>
      </w:r>
      <w:proofErr w:type="spellEnd"/>
      <w:r w:rsidRPr="0062752A">
        <w:rPr>
          <w:b/>
        </w:rPr>
        <w:t>.</w:t>
      </w:r>
    </w:p>
    <w:p w14:paraId="15EDA44D" w14:textId="77777777" w:rsidR="00733DA3" w:rsidRDefault="00733DA3" w:rsidP="00733DA3">
      <w:pPr>
        <w:spacing w:after="0"/>
        <w:rPr>
          <w:b/>
        </w:rPr>
      </w:pPr>
    </w:p>
    <w:p w14:paraId="58C4CF20" w14:textId="77777777" w:rsidR="00733DA3" w:rsidRPr="0062752A" w:rsidRDefault="00733DA3" w:rsidP="00733DA3">
      <w:pPr>
        <w:spacing w:after="0"/>
        <w:rPr>
          <w:b/>
        </w:rPr>
      </w:pPr>
      <w:r w:rsidRPr="0062752A">
        <w:rPr>
          <w:b/>
        </w:rPr>
        <w:t>Changes log - 0.1a - 03/18/2010, 17:58 - Max Trinidad</w:t>
      </w:r>
    </w:p>
    <w:p w14:paraId="114ADE76" w14:textId="77777777" w:rsidR="00733DA3" w:rsidRPr="0062752A" w:rsidRDefault="00733DA3" w:rsidP="00733DA3">
      <w:pPr>
        <w:spacing w:after="0"/>
        <w:rPr>
          <w:b/>
        </w:rPr>
      </w:pPr>
      <w:r w:rsidRPr="0062752A">
        <w:rPr>
          <w:b/>
        </w:rPr>
        <w:t xml:space="preserve">1. Put back </w:t>
      </w:r>
      <w:proofErr w:type="gramStart"/>
      <w:r w:rsidRPr="0062752A">
        <w:rPr>
          <w:b/>
        </w:rPr>
        <w:t>both Installer 32/64</w:t>
      </w:r>
      <w:proofErr w:type="gramEnd"/>
      <w:r w:rsidRPr="0062752A">
        <w:rPr>
          <w:b/>
        </w:rPr>
        <w:t xml:space="preserve"> because the 32bit will not create the SQLPSX folder.</w:t>
      </w:r>
    </w:p>
    <w:p w14:paraId="2121F509" w14:textId="77777777" w:rsidR="00733DA3" w:rsidRPr="0062752A" w:rsidRDefault="00733DA3" w:rsidP="00733DA3">
      <w:pPr>
        <w:rPr>
          <w:b/>
        </w:rPr>
      </w:pPr>
    </w:p>
    <w:p w14:paraId="11C80F13" w14:textId="77777777" w:rsidR="00DF3548" w:rsidRDefault="00DF3548" w:rsidP="00DF3548">
      <w:pPr>
        <w:spacing w:after="0"/>
        <w:rPr>
          <w:b/>
        </w:rPr>
      </w:pPr>
    </w:p>
    <w:sectPr w:rsidR="00DF3548" w:rsidSect="00883C45">
      <w:headerReference w:type="default" r:id="rId11"/>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61EC6" w14:textId="77777777" w:rsidR="00D9410B" w:rsidRDefault="00D9410B" w:rsidP="00883C45">
      <w:pPr>
        <w:spacing w:after="0" w:line="240" w:lineRule="auto"/>
      </w:pPr>
      <w:r>
        <w:separator/>
      </w:r>
    </w:p>
  </w:endnote>
  <w:endnote w:type="continuationSeparator" w:id="0">
    <w:p w14:paraId="673286FE" w14:textId="77777777" w:rsidR="00D9410B" w:rsidRDefault="00D9410B" w:rsidP="0088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69831" w14:textId="77777777" w:rsidR="00D9410B" w:rsidRDefault="00D9410B" w:rsidP="00883C45">
      <w:pPr>
        <w:spacing w:after="0" w:line="240" w:lineRule="auto"/>
      </w:pPr>
      <w:r>
        <w:separator/>
      </w:r>
    </w:p>
  </w:footnote>
  <w:footnote w:type="continuationSeparator" w:id="0">
    <w:p w14:paraId="4615512D" w14:textId="77777777" w:rsidR="00D9410B" w:rsidRDefault="00D9410B" w:rsidP="00883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8330" w14:textId="77777777" w:rsidR="00883C45" w:rsidRPr="0062752A" w:rsidRDefault="0062752A" w:rsidP="0062752A">
    <w:pPr>
      <w:pStyle w:val="Header"/>
      <w:jc w:val="center"/>
      <w:rPr>
        <w:sz w:val="32"/>
      </w:rPr>
    </w:pPr>
    <w:r>
      <w:rPr>
        <w:sz w:val="32"/>
      </w:rPr>
      <w:t>********** Simple SQLPSX installer step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5E01"/>
    <w:multiLevelType w:val="hybridMultilevel"/>
    <w:tmpl w:val="D8B6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85210B"/>
    <w:multiLevelType w:val="hybridMultilevel"/>
    <w:tmpl w:val="9B941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83C45"/>
    <w:rsid w:val="00000475"/>
    <w:rsid w:val="000C413D"/>
    <w:rsid w:val="001452B6"/>
    <w:rsid w:val="002E7536"/>
    <w:rsid w:val="003A3E89"/>
    <w:rsid w:val="0062752A"/>
    <w:rsid w:val="006F6E24"/>
    <w:rsid w:val="00733DA3"/>
    <w:rsid w:val="007D3CAA"/>
    <w:rsid w:val="007F233E"/>
    <w:rsid w:val="00883C45"/>
    <w:rsid w:val="00970243"/>
    <w:rsid w:val="009B2121"/>
    <w:rsid w:val="00AF5983"/>
    <w:rsid w:val="00BB0515"/>
    <w:rsid w:val="00C924C2"/>
    <w:rsid w:val="00D9410B"/>
    <w:rsid w:val="00DF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E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C45"/>
    <w:rPr>
      <w:rFonts w:ascii="Tahoma" w:hAnsi="Tahoma" w:cs="Tahoma"/>
      <w:sz w:val="16"/>
      <w:szCs w:val="16"/>
    </w:rPr>
  </w:style>
  <w:style w:type="paragraph" w:styleId="Header">
    <w:name w:val="header"/>
    <w:basedOn w:val="Normal"/>
    <w:link w:val="HeaderChar"/>
    <w:uiPriority w:val="99"/>
    <w:semiHidden/>
    <w:unhideWhenUsed/>
    <w:rsid w:val="00883C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3C45"/>
  </w:style>
  <w:style w:type="paragraph" w:styleId="Footer">
    <w:name w:val="footer"/>
    <w:basedOn w:val="Normal"/>
    <w:link w:val="FooterChar"/>
    <w:uiPriority w:val="99"/>
    <w:semiHidden/>
    <w:unhideWhenUsed/>
    <w:rsid w:val="00883C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3C45"/>
  </w:style>
  <w:style w:type="paragraph" w:styleId="ListParagraph">
    <w:name w:val="List Paragraph"/>
    <w:basedOn w:val="Normal"/>
    <w:uiPriority w:val="34"/>
    <w:qFormat/>
    <w:rsid w:val="002E75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US Gas &amp; Electric, Inc.</Company>
  <LinksUpToDate>false</LinksUpToDate>
  <CharactersWithSpaces>4018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Trinidad</dc:creator>
  <cp:lastModifiedBy>Max</cp:lastModifiedBy>
  <cp:revision>10</cp:revision>
  <dcterms:created xsi:type="dcterms:W3CDTF">2010-03-11T15:48:00Z</dcterms:created>
  <dcterms:modified xsi:type="dcterms:W3CDTF">2010-05-15T21:00:00Z</dcterms:modified>
</cp:coreProperties>
</file>