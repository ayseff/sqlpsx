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Pr="0062752A" w:rsidRDefault="0062752A" w:rsidP="0062752A">
      <w:pPr>
        <w:jc w:val="center"/>
        <w:rPr>
          <w:b/>
        </w:rPr>
      </w:pPr>
      <w:r>
        <w:rPr>
          <w:b/>
        </w:rPr>
        <w:lastRenderedPageBreak/>
        <w:t>INSTALLER – CHANGE LOG</w:t>
      </w:r>
    </w:p>
    <w:p w14:paraId="4B489C9F" w14:textId="77777777" w:rsidR="0062752A" w:rsidRPr="0062752A" w:rsidRDefault="0062752A" w:rsidP="0062752A">
      <w:pPr>
        <w:spacing w:after="0"/>
        <w:rPr>
          <w:b/>
        </w:rPr>
      </w:pPr>
      <w:r w:rsidRPr="0062752A">
        <w:rPr>
          <w:b/>
        </w:rPr>
        <w:t>Changes log - 0.1 - 03/18/2010, 1734 - Max Trinidad</w:t>
      </w:r>
    </w:p>
    <w:p w14:paraId="3BAD6211" w14:textId="77777777" w:rsidR="0062752A" w:rsidRPr="0062752A" w:rsidRDefault="0062752A" w:rsidP="0062752A">
      <w:pPr>
        <w:spacing w:after="0"/>
        <w:rPr>
          <w:b/>
        </w:rPr>
      </w:pPr>
      <w:r w:rsidRPr="0062752A">
        <w:rPr>
          <w:b/>
        </w:rPr>
        <w:t>1. Add the "Close" Button.</w:t>
      </w:r>
    </w:p>
    <w:p w14:paraId="05980C02" w14:textId="77777777" w:rsidR="0062752A" w:rsidRPr="0062752A" w:rsidRDefault="0062752A" w:rsidP="0062752A">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3511566F" w14:textId="77777777" w:rsidR="0062752A" w:rsidRPr="0062752A" w:rsidRDefault="0062752A" w:rsidP="0062752A">
      <w:pPr>
        <w:spacing w:after="0"/>
        <w:rPr>
          <w:b/>
        </w:rPr>
      </w:pPr>
      <w:r w:rsidRPr="0062752A">
        <w:rPr>
          <w:b/>
        </w:rPr>
        <w:t>3. Create a single installer, its 32 bit but should install OK on 64bit machines.</w:t>
      </w:r>
    </w:p>
    <w:p w14:paraId="752DB285" w14:textId="77777777" w:rsidR="0062752A" w:rsidRPr="0062752A" w:rsidRDefault="0062752A" w:rsidP="0062752A">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75267C1E" w14:textId="77777777" w:rsidR="0062752A" w:rsidRDefault="0062752A" w:rsidP="0062752A">
      <w:pPr>
        <w:spacing w:after="0"/>
        <w:rPr>
          <w:b/>
        </w:rPr>
      </w:pPr>
    </w:p>
    <w:p w14:paraId="60748900" w14:textId="77777777" w:rsidR="0062752A" w:rsidRPr="0062752A" w:rsidRDefault="0062752A" w:rsidP="0062752A">
      <w:pPr>
        <w:spacing w:after="0"/>
        <w:rPr>
          <w:b/>
        </w:rPr>
      </w:pPr>
      <w:r w:rsidRPr="0062752A">
        <w:rPr>
          <w:b/>
        </w:rPr>
        <w:t>Changes log - 0.1a - 03/18/2010, 17:58 - Max Trinidad</w:t>
      </w:r>
    </w:p>
    <w:p w14:paraId="71B8B9CF" w14:textId="77777777" w:rsidR="0062752A" w:rsidRPr="0062752A" w:rsidRDefault="0062752A" w:rsidP="0062752A">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56BD4138" w14:textId="77777777" w:rsidR="0062752A" w:rsidRPr="0062752A" w:rsidRDefault="0062752A" w:rsidP="0062752A">
      <w:pPr>
        <w:rPr>
          <w:b/>
        </w:rPr>
      </w:pPr>
    </w:p>
    <w:p w14:paraId="357BE779" w14:textId="77777777" w:rsidR="0062752A" w:rsidRPr="0062752A" w:rsidRDefault="0062752A" w:rsidP="0062752A">
      <w:pPr>
        <w:spacing w:after="0"/>
        <w:rPr>
          <w:b/>
        </w:rPr>
      </w:pPr>
      <w:r w:rsidRPr="0062752A">
        <w:rPr>
          <w:b/>
        </w:rPr>
        <w:t>Changes log - 0.2 - 03/24/2010, 0922 - Max Trinidad</w:t>
      </w:r>
    </w:p>
    <w:p w14:paraId="6D6BD689" w14:textId="77777777" w:rsidR="0062752A" w:rsidRDefault="0062752A" w:rsidP="0062752A">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724CA624" w14:textId="77777777" w:rsidR="002E7536" w:rsidRDefault="002E7536" w:rsidP="0062752A">
      <w:pPr>
        <w:spacing w:after="0"/>
        <w:rPr>
          <w:b/>
        </w:rPr>
      </w:pPr>
    </w:p>
    <w:p w14:paraId="3CCFA9DF" w14:textId="2BB43025" w:rsidR="00DF3548" w:rsidRDefault="00DF3548" w:rsidP="0062752A">
      <w:pPr>
        <w:spacing w:after="0"/>
        <w:rPr>
          <w:b/>
        </w:rPr>
      </w:pPr>
      <w:r>
        <w:rPr>
          <w:b/>
        </w:rPr>
        <w:t>Changes log – 0.3 – 03/31/2010, 2143 – Max Trinidad</w:t>
      </w:r>
    </w:p>
    <w:p w14:paraId="3AA7D787" w14:textId="782B1C5B" w:rsidR="00DF3548" w:rsidRDefault="00DF3548" w:rsidP="00DF3548">
      <w:pPr>
        <w:spacing w:after="0"/>
        <w:rPr>
          <w:b/>
        </w:rPr>
      </w:pPr>
      <w:proofErr w:type="gramStart"/>
      <w:r>
        <w:rPr>
          <w:b/>
        </w:rPr>
        <w:t>1.Change</w:t>
      </w:r>
      <w:proofErr w:type="gramEnd"/>
      <w:r>
        <w:rPr>
          <w:b/>
        </w:rPr>
        <w:t xml:space="preserve"> the module location to match for User and Windows Profile.</w:t>
      </w:r>
    </w:p>
    <w:p w14:paraId="28EBD5DB" w14:textId="14BEB4F4" w:rsidR="00DF3548" w:rsidRDefault="00DF3548" w:rsidP="00DF3548">
      <w:pPr>
        <w:spacing w:after="0"/>
        <w:rPr>
          <w:b/>
        </w:rPr>
      </w:pPr>
      <w:proofErr w:type="gramStart"/>
      <w:r>
        <w:rPr>
          <w:b/>
        </w:rPr>
        <w:t>2.Update</w:t>
      </w:r>
      <w:proofErr w:type="gramEnd"/>
      <w:r>
        <w:rPr>
          <w:b/>
        </w:rPr>
        <w:t xml:space="preserve"> Installer instructions word document.</w:t>
      </w:r>
    </w:p>
    <w:p w14:paraId="7330A6B1" w14:textId="77777777" w:rsidR="00DF3548" w:rsidRDefault="00DF3548" w:rsidP="00DF3548">
      <w:pPr>
        <w:spacing w:after="0"/>
        <w:rPr>
          <w:b/>
        </w:rPr>
      </w:pPr>
    </w:p>
    <w:p w14:paraId="11C80F13" w14:textId="77777777" w:rsidR="00DF3548" w:rsidRPr="00DF3548" w:rsidRDefault="00DF3548" w:rsidP="00DF3548">
      <w:pPr>
        <w:spacing w:after="0"/>
        <w:rPr>
          <w:b/>
        </w:rPr>
      </w:pPr>
      <w:bookmarkStart w:id="0" w:name="_GoBack"/>
      <w:bookmarkEnd w:id="0"/>
    </w:p>
    <w:sectPr w:rsidR="00DF3548" w:rsidRP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88E088" w14:textId="77777777" w:rsidR="003A3E89" w:rsidRDefault="003A3E89" w:rsidP="00883C45">
      <w:pPr>
        <w:spacing w:after="0" w:line="240" w:lineRule="auto"/>
      </w:pPr>
      <w:r>
        <w:separator/>
      </w:r>
    </w:p>
  </w:endnote>
  <w:endnote w:type="continuationSeparator" w:id="0">
    <w:p w14:paraId="5EFF45DC" w14:textId="77777777" w:rsidR="003A3E89" w:rsidRDefault="003A3E89"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C17D35" w14:textId="77777777" w:rsidR="003A3E89" w:rsidRDefault="003A3E89" w:rsidP="00883C45">
      <w:pPr>
        <w:spacing w:after="0" w:line="240" w:lineRule="auto"/>
      </w:pPr>
      <w:r>
        <w:separator/>
      </w:r>
    </w:p>
  </w:footnote>
  <w:footnote w:type="continuationSeparator" w:id="0">
    <w:p w14:paraId="45A34F7B" w14:textId="77777777" w:rsidR="003A3E89" w:rsidRDefault="003A3E89"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w:t>
    </w:r>
    <w:r>
      <w:rPr>
        <w:sz w:val="32"/>
      </w:rPr>
      <w:t xml:space="preserve"> Simple SQLPSX installer step </w:t>
    </w:r>
    <w:r>
      <w:rPr>
        <w:sz w:val="3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2E7536"/>
    <w:rsid w:val="003A3E89"/>
    <w:rsid w:val="0062752A"/>
    <w:rsid w:val="006F6E24"/>
    <w:rsid w:val="00883C45"/>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4</cp:revision>
  <dcterms:created xsi:type="dcterms:W3CDTF">2010-03-11T15:48:00Z</dcterms:created>
  <dcterms:modified xsi:type="dcterms:W3CDTF">2010-04-01T01:48:00Z</dcterms:modified>
</cp:coreProperties>
</file>